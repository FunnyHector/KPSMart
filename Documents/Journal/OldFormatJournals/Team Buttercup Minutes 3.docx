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83" w:rsidRDefault="00C52010" w:rsidP="00965D17">
      <w:pPr>
        <w:pStyle w:val="Title"/>
      </w:pPr>
      <w:r>
        <w:t>Team Butterc</w:t>
      </w:r>
      <w:r w:rsidR="005A7EF3">
        <w:t>up</w:t>
      </w:r>
      <w:r w:rsidR="00DA157D">
        <w:t xml:space="preserve"> Minutes</w:t>
      </w:r>
      <w:r w:rsidR="00913158">
        <w:t xml:space="preserve"> 3</w:t>
      </w:r>
    </w:p>
    <w:p w:rsidR="00302A2C" w:rsidRDefault="00913158" w:rsidP="005A7EF3">
      <w:r>
        <w:t>Meeting Minutes 3</w:t>
      </w:r>
      <w:r w:rsidR="005A7EF3">
        <w:t xml:space="preserve"> | Date: </w:t>
      </w:r>
      <w:r>
        <w:t>04/04</w:t>
      </w:r>
      <w:r w:rsidR="004B027E">
        <w:t>/2017</w:t>
      </w:r>
      <w:r w:rsidR="005A7EF3">
        <w:t xml:space="preserve"> </w:t>
      </w:r>
      <w:r w:rsidR="004B027E">
        <w:t>| Time: 12:00pm</w:t>
      </w:r>
      <w:r w:rsidR="00C52010">
        <w:t>-1pm</w:t>
      </w:r>
      <w:r w:rsidR="004B027E">
        <w:t xml:space="preserve"> </w:t>
      </w:r>
      <w:r w:rsidR="005A7EF3">
        <w:t xml:space="preserve">| Location: </w:t>
      </w:r>
      <w:r w:rsidR="00C52010">
        <w:t>CO236</w:t>
      </w:r>
    </w:p>
    <w:p w:rsidR="00DA157D" w:rsidRDefault="00DA157D" w:rsidP="005A7EF3"/>
    <w:p w:rsidR="00DA157D" w:rsidRPr="00C52010" w:rsidRDefault="00913158" w:rsidP="00DA157D">
      <w:pPr>
        <w:pStyle w:val="Heading1"/>
        <w:contextualSpacing w:val="0"/>
        <w:rPr>
          <w:sz w:val="28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0" hidden="0" allowOverlap="1" wp14:anchorId="3B12608A" wp14:editId="4B0E56AA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3642995" cy="5014595"/>
            <wp:effectExtent l="0" t="0" r="0" b="0"/>
            <wp:wrapTight wrapText="bothSides">
              <wp:wrapPolygon edited="0">
                <wp:start x="0" y="0"/>
                <wp:lineTo x="0" y="21499"/>
                <wp:lineTo x="21461" y="21499"/>
                <wp:lineTo x="21461" y="0"/>
                <wp:lineTo x="0" y="0"/>
              </wp:wrapPolygon>
            </wp:wrapTight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22727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5014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A157D" w:rsidRPr="00C52010">
        <w:rPr>
          <w:sz w:val="28"/>
        </w:rPr>
        <w:t>Attendees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Dipen Patel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Fang Zhao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Angelo Miranda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Xiaohan Bai</w:t>
      </w:r>
    </w:p>
    <w:p w:rsidR="00DA157D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Patrick Evans</w:t>
      </w:r>
    </w:p>
    <w:p w:rsidR="00913158" w:rsidRDefault="00913158" w:rsidP="00913158">
      <w:pPr>
        <w:rPr>
          <w:sz w:val="24"/>
        </w:rPr>
      </w:pPr>
    </w:p>
    <w:p w:rsidR="00913158" w:rsidRDefault="00913158" w:rsidP="00913158">
      <w:pPr>
        <w:rPr>
          <w:sz w:val="24"/>
        </w:rPr>
      </w:pPr>
    </w:p>
    <w:p w:rsidR="00913158" w:rsidRDefault="00913158" w:rsidP="00913158">
      <w:pPr>
        <w:rPr>
          <w:sz w:val="24"/>
        </w:rPr>
      </w:pPr>
    </w:p>
    <w:p w:rsidR="00913158" w:rsidRDefault="00913158" w:rsidP="00913158">
      <w:pPr>
        <w:rPr>
          <w:sz w:val="24"/>
        </w:rPr>
      </w:pPr>
    </w:p>
    <w:p w:rsidR="00913158" w:rsidRDefault="00913158" w:rsidP="00913158">
      <w:pPr>
        <w:rPr>
          <w:sz w:val="24"/>
        </w:rPr>
      </w:pPr>
    </w:p>
    <w:p w:rsidR="00913158" w:rsidRDefault="00913158" w:rsidP="00913158">
      <w:pPr>
        <w:rPr>
          <w:sz w:val="24"/>
        </w:rPr>
      </w:pPr>
    </w:p>
    <w:p w:rsidR="00913158" w:rsidRDefault="00913158" w:rsidP="00913158">
      <w:pPr>
        <w:rPr>
          <w:sz w:val="24"/>
        </w:rPr>
      </w:pPr>
    </w:p>
    <w:p w:rsidR="00913158" w:rsidRDefault="00913158" w:rsidP="00913158">
      <w:pPr>
        <w:rPr>
          <w:sz w:val="24"/>
        </w:rPr>
      </w:pPr>
    </w:p>
    <w:p w:rsidR="00913158" w:rsidRDefault="00913158" w:rsidP="00913158">
      <w:pPr>
        <w:rPr>
          <w:sz w:val="24"/>
        </w:rPr>
      </w:pPr>
    </w:p>
    <w:p w:rsidR="00913158" w:rsidRDefault="00913158" w:rsidP="00913158">
      <w:pPr>
        <w:rPr>
          <w:sz w:val="24"/>
        </w:rPr>
      </w:pPr>
    </w:p>
    <w:p w:rsidR="00913158" w:rsidRPr="00913158" w:rsidRDefault="00913158" w:rsidP="00913158">
      <w:pPr>
        <w:rPr>
          <w:sz w:val="24"/>
        </w:rPr>
      </w:pPr>
      <w:bookmarkStart w:id="0" w:name="_GoBack"/>
      <w:bookmarkEnd w:id="0"/>
    </w:p>
    <w:p w:rsidR="00DA157D" w:rsidRPr="00C52010" w:rsidRDefault="00DA157D" w:rsidP="00DA157D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Notes</w:t>
      </w:r>
    </w:p>
    <w:p w:rsidR="00913158" w:rsidRPr="00913158" w:rsidRDefault="00913158" w:rsidP="00913158">
      <w:pPr>
        <w:pStyle w:val="ListParagraph"/>
        <w:numPr>
          <w:ilvl w:val="0"/>
          <w:numId w:val="21"/>
        </w:numPr>
        <w:rPr>
          <w:sz w:val="24"/>
        </w:rPr>
      </w:pPr>
      <w:r w:rsidRPr="00913158">
        <w:rPr>
          <w:sz w:val="24"/>
        </w:rPr>
        <w:t xml:space="preserve">Discussed various classes and use cases needed for the RAD, </w:t>
      </w:r>
    </w:p>
    <w:p w:rsidR="00913158" w:rsidRPr="00913158" w:rsidRDefault="00913158" w:rsidP="00913158">
      <w:pPr>
        <w:pStyle w:val="ListParagraph"/>
        <w:numPr>
          <w:ilvl w:val="0"/>
          <w:numId w:val="21"/>
        </w:numPr>
        <w:rPr>
          <w:sz w:val="24"/>
        </w:rPr>
      </w:pPr>
      <w:r w:rsidRPr="00913158">
        <w:rPr>
          <w:sz w:val="24"/>
        </w:rPr>
        <w:t>Split tasks between team members</w:t>
      </w:r>
    </w:p>
    <w:p w:rsidR="00913158" w:rsidRPr="00913158" w:rsidRDefault="00913158" w:rsidP="00913158">
      <w:pPr>
        <w:pStyle w:val="ListParagraph"/>
        <w:numPr>
          <w:ilvl w:val="0"/>
          <w:numId w:val="21"/>
        </w:numPr>
        <w:rPr>
          <w:sz w:val="24"/>
        </w:rPr>
      </w:pPr>
      <w:r w:rsidRPr="00913158">
        <w:rPr>
          <w:sz w:val="24"/>
        </w:rPr>
        <w:t>General plan of attack before we meet again</w:t>
      </w:r>
    </w:p>
    <w:p w:rsidR="00913158" w:rsidRPr="00913158" w:rsidRDefault="00913158" w:rsidP="00913158">
      <w:pPr>
        <w:pStyle w:val="ListParagraph"/>
        <w:numPr>
          <w:ilvl w:val="0"/>
          <w:numId w:val="21"/>
        </w:numPr>
        <w:rPr>
          <w:sz w:val="24"/>
        </w:rPr>
      </w:pPr>
      <w:r w:rsidRPr="00913158">
        <w:rPr>
          <w:sz w:val="24"/>
        </w:rPr>
        <w:t>Decide when we should start RAD</w:t>
      </w:r>
    </w:p>
    <w:p w:rsidR="00913158" w:rsidRPr="00913158" w:rsidRDefault="00913158" w:rsidP="00913158">
      <w:pPr>
        <w:pStyle w:val="ListParagraph"/>
        <w:numPr>
          <w:ilvl w:val="0"/>
          <w:numId w:val="21"/>
        </w:numPr>
        <w:rPr>
          <w:sz w:val="24"/>
        </w:rPr>
      </w:pPr>
      <w:r w:rsidRPr="00913158">
        <w:rPr>
          <w:sz w:val="24"/>
        </w:rPr>
        <w:t xml:space="preserve">Why Patrick isn’t here??? </w:t>
      </w:r>
      <w:r w:rsidRPr="00913158">
        <w:rPr>
          <w:color w:val="FF0000"/>
          <w:sz w:val="24"/>
        </w:rPr>
        <w:t>Sick</w:t>
      </w:r>
    </w:p>
    <w:p w:rsidR="00913158" w:rsidRPr="00C52010" w:rsidRDefault="00913158" w:rsidP="00913158">
      <w:pPr>
        <w:pStyle w:val="ListParagraph"/>
        <w:rPr>
          <w:sz w:val="24"/>
        </w:rPr>
      </w:pPr>
    </w:p>
    <w:p w:rsidR="00C52010" w:rsidRPr="00C52010" w:rsidRDefault="00C52010" w:rsidP="00913158">
      <w:pPr>
        <w:pStyle w:val="ListParagraph"/>
        <w:rPr>
          <w:sz w:val="24"/>
        </w:rPr>
      </w:pPr>
    </w:p>
    <w:sectPr w:rsidR="00C52010" w:rsidRPr="00C52010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92E" w:rsidRDefault="005C692E">
      <w:pPr>
        <w:spacing w:after="0"/>
      </w:pPr>
      <w:r>
        <w:separator/>
      </w:r>
    </w:p>
  </w:endnote>
  <w:endnote w:type="continuationSeparator" w:id="0">
    <w:p w:rsidR="005C692E" w:rsidRDefault="005C6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92E" w:rsidRDefault="005C692E">
      <w:pPr>
        <w:spacing w:after="0"/>
      </w:pPr>
      <w:r>
        <w:separator/>
      </w:r>
    </w:p>
  </w:footnote>
  <w:footnote w:type="continuationSeparator" w:id="0">
    <w:p w:rsidR="005C692E" w:rsidRDefault="005C69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D6C0"/>
      </v:shape>
    </w:pict>
  </w:numPicBullet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3EE751C"/>
    <w:multiLevelType w:val="hybridMultilevel"/>
    <w:tmpl w:val="1B200DC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86B78"/>
    <w:multiLevelType w:val="hybridMultilevel"/>
    <w:tmpl w:val="73587662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003733"/>
    <w:multiLevelType w:val="hybridMultilevel"/>
    <w:tmpl w:val="9FF646B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32BB3"/>
    <w:multiLevelType w:val="hybridMultilevel"/>
    <w:tmpl w:val="7E38B3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C650B"/>
    <w:multiLevelType w:val="hybridMultilevel"/>
    <w:tmpl w:val="4DF669E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40E3F"/>
    <w:multiLevelType w:val="hybridMultilevel"/>
    <w:tmpl w:val="5CB4DB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83008B6"/>
    <w:multiLevelType w:val="hybridMultilevel"/>
    <w:tmpl w:val="D6CA9CB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B37A3"/>
    <w:multiLevelType w:val="hybridMultilevel"/>
    <w:tmpl w:val="717AB2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21"/>
  </w:num>
  <w:num w:numId="15">
    <w:abstractNumId w:val="18"/>
  </w:num>
  <w:num w:numId="16">
    <w:abstractNumId w:val="10"/>
  </w:num>
  <w:num w:numId="17">
    <w:abstractNumId w:val="16"/>
  </w:num>
  <w:num w:numId="18">
    <w:abstractNumId w:val="19"/>
  </w:num>
  <w:num w:numId="19">
    <w:abstractNumId w:val="15"/>
  </w:num>
  <w:num w:numId="20">
    <w:abstractNumId w:val="14"/>
  </w:num>
  <w:num w:numId="21">
    <w:abstractNumId w:val="11"/>
  </w:num>
  <w:num w:numId="22">
    <w:abstractNumId w:val="20"/>
  </w:num>
  <w:num w:numId="23">
    <w:abstractNumId w:val="1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F3"/>
    <w:rsid w:val="000D5AB1"/>
    <w:rsid w:val="002045EB"/>
    <w:rsid w:val="00293B83"/>
    <w:rsid w:val="00302A2C"/>
    <w:rsid w:val="00381669"/>
    <w:rsid w:val="004B027E"/>
    <w:rsid w:val="004E06B2"/>
    <w:rsid w:val="0052105A"/>
    <w:rsid w:val="00533386"/>
    <w:rsid w:val="005A7EF3"/>
    <w:rsid w:val="005C692E"/>
    <w:rsid w:val="00673C35"/>
    <w:rsid w:val="006A3CE7"/>
    <w:rsid w:val="0076387D"/>
    <w:rsid w:val="008F15C5"/>
    <w:rsid w:val="00913158"/>
    <w:rsid w:val="00965D17"/>
    <w:rsid w:val="00A27383"/>
    <w:rsid w:val="00A736B0"/>
    <w:rsid w:val="00B75B92"/>
    <w:rsid w:val="00C52010"/>
    <w:rsid w:val="00C83E3C"/>
    <w:rsid w:val="00CD3C11"/>
    <w:rsid w:val="00D02A74"/>
    <w:rsid w:val="00D905F1"/>
    <w:rsid w:val="00DA157D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095CF-0E34-4A3A-BB42-5CAC008A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99CB38" w:themeColor="accent1"/>
      </w:pBd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72992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72992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444027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99CB38" w:themeColor="accent1"/>
        <w:bottom w:val="single" w:sz="4" w:space="10" w:color="99CB38" w:themeColor="accent1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72992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72992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rFonts w:eastAsiaTheme="minorEastAsia"/>
      <w:i/>
      <w:iCs/>
      <w:color w:val="72992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72992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2D8CA7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DA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en\Downloads\tf02919495.dotx" TargetMode="External"/></Relationships>
</file>

<file path=word/theme/theme1.xml><?xml version="1.0" encoding="utf-8"?>
<a:theme xmlns:a="http://schemas.openxmlformats.org/drawingml/2006/main" name="Theme1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tf02919495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Dipen</dc:creator>
  <cp:keywords/>
  <dc:description/>
  <cp:lastModifiedBy>Patrick</cp:lastModifiedBy>
  <cp:revision>2</cp:revision>
  <dcterms:created xsi:type="dcterms:W3CDTF">2017-04-12T05:29:00Z</dcterms:created>
  <dcterms:modified xsi:type="dcterms:W3CDTF">2017-04-12T05:29:00Z</dcterms:modified>
</cp:coreProperties>
</file>