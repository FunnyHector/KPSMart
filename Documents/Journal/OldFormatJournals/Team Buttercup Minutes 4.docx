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Default="00C52010" w:rsidP="00965D17">
      <w:pPr>
        <w:pStyle w:val="Title"/>
      </w:pPr>
      <w:r>
        <w:t>Team Butterc</w:t>
      </w:r>
      <w:r w:rsidR="005A7EF3">
        <w:t>up</w:t>
      </w:r>
      <w:r w:rsidR="00DA157D">
        <w:t xml:space="preserve"> Minutes</w:t>
      </w:r>
      <w:r w:rsidR="00AE0A74">
        <w:t xml:space="preserve"> 4</w:t>
      </w:r>
    </w:p>
    <w:p w:rsidR="00302A2C" w:rsidRDefault="00AE0A74" w:rsidP="005A7EF3">
      <w:r>
        <w:t>Meeting Minutes 4</w:t>
      </w:r>
      <w:r w:rsidR="005A7EF3">
        <w:t xml:space="preserve"> | Date: </w:t>
      </w:r>
      <w:r>
        <w:t>11</w:t>
      </w:r>
      <w:r w:rsidR="00913158">
        <w:t>/04</w:t>
      </w:r>
      <w:r w:rsidR="004B027E">
        <w:t>/2017</w:t>
      </w:r>
      <w:r w:rsidR="005A7EF3">
        <w:t xml:space="preserve"> </w:t>
      </w:r>
      <w:r w:rsidR="004B027E">
        <w:t>| Time: 12:00pm</w:t>
      </w:r>
      <w:r w:rsidR="00C52010">
        <w:t>-1pm</w:t>
      </w:r>
      <w:r w:rsidR="004B027E">
        <w:t xml:space="preserve"> </w:t>
      </w:r>
      <w:r w:rsidR="005A7EF3">
        <w:t xml:space="preserve">| Location: </w:t>
      </w:r>
      <w:r w:rsidR="00C52010">
        <w:t>CO236</w:t>
      </w:r>
    </w:p>
    <w:p w:rsidR="00DA157D" w:rsidRDefault="00DA157D" w:rsidP="005A7EF3"/>
    <w:p w:rsidR="00DA157D" w:rsidRPr="00C52010" w:rsidRDefault="00DA157D" w:rsidP="00DA157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Attendees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 w:rsidRPr="00C52010">
        <w:rPr>
          <w:sz w:val="24"/>
        </w:rPr>
        <w:t>Dipen</w:t>
      </w:r>
      <w:proofErr w:type="spellEnd"/>
      <w:r w:rsidRPr="00C52010">
        <w:rPr>
          <w:sz w:val="24"/>
        </w:rPr>
        <w:t xml:space="preserve"> Patel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Fang Zhao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Angelo Miranda</w:t>
      </w:r>
    </w:p>
    <w:p w:rsidR="00DA157D" w:rsidRPr="00C52010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 w:rsidRPr="00C52010">
        <w:rPr>
          <w:sz w:val="24"/>
        </w:rPr>
        <w:t>Xiaohan</w:t>
      </w:r>
      <w:proofErr w:type="spellEnd"/>
      <w:r w:rsidRPr="00C52010">
        <w:rPr>
          <w:sz w:val="24"/>
        </w:rPr>
        <w:t xml:space="preserve"> Bai</w:t>
      </w:r>
    </w:p>
    <w:p w:rsidR="00DA157D" w:rsidRDefault="00DA157D" w:rsidP="00DA157D">
      <w:pPr>
        <w:pStyle w:val="ListParagraph"/>
        <w:numPr>
          <w:ilvl w:val="0"/>
          <w:numId w:val="17"/>
        </w:numPr>
        <w:rPr>
          <w:sz w:val="24"/>
        </w:rPr>
      </w:pPr>
      <w:r w:rsidRPr="00C52010">
        <w:rPr>
          <w:sz w:val="24"/>
        </w:rPr>
        <w:t>Patrick Evans</w:t>
      </w:r>
    </w:p>
    <w:p w:rsidR="000471CD" w:rsidRPr="00C52010" w:rsidRDefault="000471CD" w:rsidP="000471C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Agenda</w:t>
      </w:r>
    </w:p>
    <w:p w:rsidR="00B86CAD" w:rsidRDefault="00B86CAD" w:rsidP="000471CD">
      <w:pPr>
        <w:pStyle w:val="ListParagraph"/>
        <w:numPr>
          <w:ilvl w:val="0"/>
          <w:numId w:val="27"/>
        </w:numPr>
        <w:spacing w:after="0" w:line="276" w:lineRule="auto"/>
      </w:pPr>
      <w:r>
        <w:t>Discussed team progress</w:t>
      </w:r>
    </w:p>
    <w:p w:rsidR="00B86CAD" w:rsidRDefault="00B86CAD" w:rsidP="000471CD">
      <w:pPr>
        <w:pStyle w:val="ListParagraph"/>
        <w:numPr>
          <w:ilvl w:val="0"/>
          <w:numId w:val="27"/>
        </w:numPr>
        <w:spacing w:after="0" w:line="276" w:lineRule="auto"/>
      </w:pPr>
      <w:r>
        <w:t>What is required for submission:</w:t>
      </w:r>
    </w:p>
    <w:p w:rsidR="00B86CAD" w:rsidRDefault="00B86CAD" w:rsidP="000471CD">
      <w:pPr>
        <w:pStyle w:val="ListParagraph"/>
        <w:numPr>
          <w:ilvl w:val="1"/>
          <w:numId w:val="27"/>
        </w:numPr>
        <w:spacing w:after="0" w:line="276" w:lineRule="auto"/>
      </w:pPr>
      <w:r>
        <w:t>RAD</w:t>
      </w:r>
    </w:p>
    <w:p w:rsidR="00B86CAD" w:rsidRDefault="00B86CAD" w:rsidP="000471CD">
      <w:pPr>
        <w:pStyle w:val="ListParagraph"/>
        <w:numPr>
          <w:ilvl w:val="1"/>
          <w:numId w:val="27"/>
        </w:numPr>
        <w:spacing w:after="0" w:line="276" w:lineRule="auto"/>
      </w:pPr>
      <w:r>
        <w:t>Journal</w:t>
      </w:r>
    </w:p>
    <w:p w:rsidR="00B86CAD" w:rsidRDefault="00B86CAD" w:rsidP="000471CD">
      <w:pPr>
        <w:pStyle w:val="ListParagraph"/>
        <w:numPr>
          <w:ilvl w:val="0"/>
          <w:numId w:val="27"/>
        </w:numPr>
        <w:spacing w:after="0" w:line="276" w:lineRule="auto"/>
      </w:pPr>
      <w:r>
        <w:t>Discussed and fixed some use cases</w:t>
      </w:r>
    </w:p>
    <w:p w:rsidR="00B86CAD" w:rsidRDefault="00B86CAD" w:rsidP="000471CD">
      <w:pPr>
        <w:pStyle w:val="ListParagraph"/>
        <w:numPr>
          <w:ilvl w:val="0"/>
          <w:numId w:val="27"/>
        </w:numPr>
        <w:spacing w:after="0" w:line="276" w:lineRule="auto"/>
      </w:pPr>
      <w:r>
        <w:t>Made sure everyone is clear of what is required for Thursday Submission.</w:t>
      </w:r>
    </w:p>
    <w:p w:rsidR="00B86CAD" w:rsidRDefault="00B86CAD" w:rsidP="000471CD">
      <w:pPr>
        <w:pStyle w:val="ListParagraph"/>
        <w:numPr>
          <w:ilvl w:val="0"/>
          <w:numId w:val="27"/>
        </w:numPr>
        <w:spacing w:after="0" w:line="276" w:lineRule="auto"/>
      </w:pPr>
      <w:r>
        <w:t xml:space="preserve">Booked in another team meeting for </w:t>
      </w:r>
      <w:r>
        <w:t>Thursday</w:t>
      </w:r>
      <w:r>
        <w:t xml:space="preserve"> at 5pm</w:t>
      </w:r>
    </w:p>
    <w:p w:rsidR="00B86CAD" w:rsidRDefault="00B86CAD" w:rsidP="000471CD">
      <w:pPr>
        <w:pStyle w:val="ListParagraph"/>
        <w:numPr>
          <w:ilvl w:val="0"/>
          <w:numId w:val="27"/>
        </w:numPr>
        <w:spacing w:after="0" w:line="276" w:lineRule="auto"/>
      </w:pPr>
      <w:r>
        <w:t>Created a booking for RAD Validation for Thursday 3:41pm - 3:55pm</w:t>
      </w:r>
    </w:p>
    <w:p w:rsidR="000471CD" w:rsidRDefault="000471CD" w:rsidP="000471CD">
      <w:pPr>
        <w:spacing w:after="0" w:line="276" w:lineRule="auto"/>
      </w:pPr>
    </w:p>
    <w:p w:rsidR="000471CD" w:rsidRPr="000471CD" w:rsidRDefault="000471CD" w:rsidP="000471C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 xml:space="preserve">Action Items </w:t>
      </w:r>
    </w:p>
    <w:p w:rsidR="000471CD" w:rsidRDefault="000471CD" w:rsidP="000471CD">
      <w:pPr>
        <w:pStyle w:val="ListParagraph"/>
        <w:numPr>
          <w:ilvl w:val="0"/>
          <w:numId w:val="28"/>
        </w:numPr>
        <w:spacing w:after="0" w:line="276" w:lineRule="auto"/>
      </w:pPr>
      <w:r>
        <w:t>Get RAD validated on Thursday 3:41pm – 3:55pm</w:t>
      </w:r>
    </w:p>
    <w:p w:rsidR="008C2FEC" w:rsidRDefault="000471CD" w:rsidP="008C2FEC">
      <w:pPr>
        <w:pStyle w:val="ListParagraph"/>
        <w:numPr>
          <w:ilvl w:val="0"/>
          <w:numId w:val="28"/>
        </w:numPr>
        <w:spacing w:after="0" w:line="276" w:lineRule="auto"/>
      </w:pPr>
      <w:r>
        <w:t>Completed RAD must be submitted before 23:59 Thursday 13/04/2017 by one member of the team.</w:t>
      </w:r>
    </w:p>
    <w:p w:rsidR="008C2FEC" w:rsidRPr="008C2FEC" w:rsidRDefault="008C2FEC" w:rsidP="008C2FEC">
      <w:pPr>
        <w:pStyle w:val="ListParagraph"/>
        <w:spacing w:after="0" w:line="276" w:lineRule="auto"/>
      </w:pPr>
    </w:p>
    <w:p w:rsidR="00DA157D" w:rsidRPr="00C52010" w:rsidRDefault="00DA157D" w:rsidP="00DA157D">
      <w:pPr>
        <w:pStyle w:val="Heading1"/>
        <w:contextualSpacing w:val="0"/>
        <w:rPr>
          <w:sz w:val="28"/>
        </w:rPr>
      </w:pPr>
      <w:r w:rsidRPr="00C52010">
        <w:rPr>
          <w:sz w:val="28"/>
        </w:rPr>
        <w:t>Notes</w:t>
      </w:r>
    </w:p>
    <w:p w:rsidR="00913158" w:rsidRPr="00913158" w:rsidRDefault="008C2FEC" w:rsidP="008C2FEC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The project’s RAD can be found on google drive at: </w:t>
      </w:r>
      <w:hyperlink r:id="rId7" w:history="1">
        <w:r w:rsidRPr="000C4207">
          <w:rPr>
            <w:rStyle w:val="Hyperlink"/>
            <w:sz w:val="24"/>
          </w:rPr>
          <w:t>https://docs.google.com/document/d/1_d98OBax3aDQY34iHepOogwR7-LrBXAahGXFFqkN7Fg/edit</w:t>
        </w:r>
      </w:hyperlink>
      <w:r>
        <w:rPr>
          <w:sz w:val="24"/>
        </w:rPr>
        <w:t xml:space="preserve"> </w:t>
      </w:r>
      <w:bookmarkStart w:id="0" w:name="_GoBack"/>
      <w:bookmarkEnd w:id="0"/>
    </w:p>
    <w:p w:rsidR="00913158" w:rsidRPr="00C52010" w:rsidRDefault="00913158" w:rsidP="00913158">
      <w:pPr>
        <w:pStyle w:val="ListParagraph"/>
        <w:rPr>
          <w:sz w:val="24"/>
        </w:rPr>
      </w:pPr>
    </w:p>
    <w:p w:rsidR="00C52010" w:rsidRPr="00C52010" w:rsidRDefault="00C52010" w:rsidP="00913158">
      <w:pPr>
        <w:pStyle w:val="ListParagraph"/>
        <w:rPr>
          <w:sz w:val="24"/>
        </w:rPr>
      </w:pPr>
    </w:p>
    <w:sectPr w:rsidR="00C52010" w:rsidRPr="00C52010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B2F" w:rsidRDefault="00282B2F">
      <w:pPr>
        <w:spacing w:after="0"/>
      </w:pPr>
      <w:r>
        <w:separator/>
      </w:r>
    </w:p>
  </w:endnote>
  <w:endnote w:type="continuationSeparator" w:id="0">
    <w:p w:rsidR="00282B2F" w:rsidRDefault="00282B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C2FE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B2F" w:rsidRDefault="00282B2F">
      <w:pPr>
        <w:spacing w:after="0"/>
      </w:pPr>
      <w:r>
        <w:separator/>
      </w:r>
    </w:p>
  </w:footnote>
  <w:footnote w:type="continuationSeparator" w:id="0">
    <w:p w:rsidR="00282B2F" w:rsidRDefault="00282B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D6C0"/>
      </v:shape>
    </w:pict>
  </w:numPicBullet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3EE751C"/>
    <w:multiLevelType w:val="hybridMultilevel"/>
    <w:tmpl w:val="1B200DC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B78B2"/>
    <w:multiLevelType w:val="multilevel"/>
    <w:tmpl w:val="1A4C4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09123794"/>
    <w:multiLevelType w:val="hybridMultilevel"/>
    <w:tmpl w:val="D0DAEF3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B78"/>
    <w:multiLevelType w:val="hybridMultilevel"/>
    <w:tmpl w:val="7358766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B2FC9"/>
    <w:multiLevelType w:val="hybridMultilevel"/>
    <w:tmpl w:val="90301C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003733"/>
    <w:multiLevelType w:val="hybridMultilevel"/>
    <w:tmpl w:val="9FF646B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87968"/>
    <w:multiLevelType w:val="hybridMultilevel"/>
    <w:tmpl w:val="D99E2EF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83008B6"/>
    <w:multiLevelType w:val="hybridMultilevel"/>
    <w:tmpl w:val="D6CA9C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B37A3"/>
    <w:multiLevelType w:val="hybridMultilevel"/>
    <w:tmpl w:val="717AB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5"/>
  </w:num>
  <w:num w:numId="15">
    <w:abstractNumId w:val="22"/>
  </w:num>
  <w:num w:numId="16">
    <w:abstractNumId w:val="10"/>
  </w:num>
  <w:num w:numId="17">
    <w:abstractNumId w:val="19"/>
  </w:num>
  <w:num w:numId="18">
    <w:abstractNumId w:val="23"/>
  </w:num>
  <w:num w:numId="19">
    <w:abstractNumId w:val="18"/>
  </w:num>
  <w:num w:numId="20">
    <w:abstractNumId w:val="17"/>
  </w:num>
  <w:num w:numId="21">
    <w:abstractNumId w:val="11"/>
  </w:num>
  <w:num w:numId="22">
    <w:abstractNumId w:val="24"/>
  </w:num>
  <w:num w:numId="23">
    <w:abstractNumId w:val="20"/>
  </w:num>
  <w:num w:numId="24">
    <w:abstractNumId w:val="14"/>
  </w:num>
  <w:num w:numId="25">
    <w:abstractNumId w:val="12"/>
  </w:num>
  <w:num w:numId="26">
    <w:abstractNumId w:val="21"/>
  </w:num>
  <w:num w:numId="27">
    <w:abstractNumId w:val="1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F3"/>
    <w:rsid w:val="000471CD"/>
    <w:rsid w:val="000D5AB1"/>
    <w:rsid w:val="002045EB"/>
    <w:rsid w:val="00282B2F"/>
    <w:rsid w:val="00293B83"/>
    <w:rsid w:val="00302A2C"/>
    <w:rsid w:val="00381669"/>
    <w:rsid w:val="004B027E"/>
    <w:rsid w:val="004E06B2"/>
    <w:rsid w:val="0052105A"/>
    <w:rsid w:val="00533386"/>
    <w:rsid w:val="005A7EF3"/>
    <w:rsid w:val="005C692E"/>
    <w:rsid w:val="00673C35"/>
    <w:rsid w:val="006A3CE7"/>
    <w:rsid w:val="0076387D"/>
    <w:rsid w:val="008C2FEC"/>
    <w:rsid w:val="008F15C5"/>
    <w:rsid w:val="00913158"/>
    <w:rsid w:val="00965D17"/>
    <w:rsid w:val="00A27383"/>
    <w:rsid w:val="00A736B0"/>
    <w:rsid w:val="00AE0A74"/>
    <w:rsid w:val="00B75B92"/>
    <w:rsid w:val="00B86CAD"/>
    <w:rsid w:val="00C52010"/>
    <w:rsid w:val="00C83E3C"/>
    <w:rsid w:val="00CD3C11"/>
    <w:rsid w:val="00D02A74"/>
    <w:rsid w:val="00D905F1"/>
    <w:rsid w:val="00DA157D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095CF-0E34-4A3A-BB42-5CAC008A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99CB38" w:themeColor="accent1"/>
      </w:pBd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72992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72992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444027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72992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72992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rFonts w:eastAsiaTheme="minorEastAsia"/>
      <w:i/>
      <w:iCs/>
      <w:color w:val="72992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72992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2D8CA7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DA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_d98OBax3aDQY34iHepOogwR7-LrBXAahGXFFqkN7Fg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en\Downloads\tf02919495.dotx" TargetMode="External"/></Relationships>
</file>

<file path=word/theme/theme1.xml><?xml version="1.0" encoding="utf-8"?>
<a:theme xmlns:a="http://schemas.openxmlformats.org/drawingml/2006/main" name="Theme1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tf02919495</Template>
  <TotalTime>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Dipen</dc:creator>
  <cp:keywords/>
  <dc:description/>
  <cp:lastModifiedBy>Patrick</cp:lastModifiedBy>
  <cp:revision>5</cp:revision>
  <dcterms:created xsi:type="dcterms:W3CDTF">2017-04-12T05:31:00Z</dcterms:created>
  <dcterms:modified xsi:type="dcterms:W3CDTF">2017-04-12T05:38:00Z</dcterms:modified>
</cp:coreProperties>
</file>